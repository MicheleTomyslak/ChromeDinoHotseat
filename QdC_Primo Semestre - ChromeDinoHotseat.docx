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1B070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1B070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B070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D47E7A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7F3BD30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86AF699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7777777" w:rsidR="002803BE" w:rsidRPr="00742345" w:rsidRDefault="002803B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A593441" w:rsidR="00DA4526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bookmarkStart w:id="4" w:name="_GoBack"/>
      <w:r>
        <w:rPr>
          <w:rFonts w:asciiTheme="minorHAnsi" w:hAnsiTheme="minorHAnsi" w:cstheme="minorHAnsi"/>
          <w:lang w:val="it-IT"/>
        </w:rPr>
        <w:t xml:space="preserve">L’obiettivo del progetto è lo sviluppo di una versione </w:t>
      </w:r>
      <w:proofErr w:type="spellStart"/>
      <w:r>
        <w:rPr>
          <w:rFonts w:asciiTheme="minorHAnsi" w:hAnsiTheme="minorHAnsi" w:cstheme="minorHAnsi"/>
          <w:lang w:val="it-IT"/>
        </w:rPr>
        <w:t>hotseat</w:t>
      </w:r>
      <w:proofErr w:type="spellEnd"/>
      <w:r>
        <w:rPr>
          <w:rFonts w:asciiTheme="minorHAnsi" w:hAnsiTheme="minorHAnsi" w:cstheme="minorHAnsi"/>
          <w:lang w:val="it-IT"/>
        </w:rPr>
        <w:t xml:space="preserve"> del gioco </w:t>
      </w:r>
      <w:proofErr w:type="spellStart"/>
      <w:r>
        <w:rPr>
          <w:rFonts w:asciiTheme="minorHAnsi" w:hAnsiTheme="minorHAnsi" w:cstheme="minorHAnsi"/>
          <w:lang w:val="it-IT"/>
        </w:rPr>
        <w:t>Chrome</w:t>
      </w:r>
      <w:proofErr w:type="spellEnd"/>
      <w:r>
        <w:rPr>
          <w:rFonts w:asciiTheme="minorHAnsi" w:hAnsiTheme="minorHAnsi" w:cstheme="minorHAnsi"/>
          <w:lang w:val="it-IT"/>
        </w:rPr>
        <w:t xml:space="preserve"> Dino.</w:t>
      </w:r>
    </w:p>
    <w:p w14:paraId="3B367516" w14:textId="0694CD50" w:rsidR="00533E02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di base è questo </w:t>
      </w:r>
      <w:r w:rsidR="00B84D82" w:rsidRPr="00B84D82">
        <w:rPr>
          <w:rFonts w:asciiTheme="minorHAnsi" w:hAnsiTheme="minorHAnsi" w:cstheme="minorHAnsi"/>
          <w:lang w:val="it-IT"/>
        </w:rPr>
        <w:t>https://chromedino.com/</w:t>
      </w:r>
      <w:r w:rsidR="004C10E2">
        <w:rPr>
          <w:rFonts w:asciiTheme="minorHAnsi" w:hAnsiTheme="minorHAnsi" w:cstheme="minorHAnsi"/>
          <w:lang w:val="it-IT"/>
        </w:rPr>
        <w:t xml:space="preserve"> ma pensato per più giocatori in contemporanea.</w:t>
      </w:r>
    </w:p>
    <w:p w14:paraId="2E1D1882" w14:textId="3FF6D487" w:rsidR="004C10E2" w:rsidRDefault="004C10E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questo progetto lascio molta libertà di scelta ma alcuni requisiti sono da soddisfare:</w:t>
      </w:r>
    </w:p>
    <w:p w14:paraId="7B440F4A" w14:textId="45B73122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Grafica 8bit</w:t>
      </w:r>
      <w:r w:rsidR="0066638F">
        <w:rPr>
          <w:rFonts w:asciiTheme="minorHAnsi" w:hAnsiTheme="minorHAnsi" w:cstheme="minorHAnsi"/>
          <w:lang w:val="it-IT"/>
        </w:rPr>
        <w:t xml:space="preserve"> (non necessariamente in scala di grigi)</w:t>
      </w:r>
    </w:p>
    <w:p w14:paraId="3A71D28F" w14:textId="2014CE18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Tutti i giocatori devono poter giocare contemporaneamente sullo stesso pc</w:t>
      </w:r>
    </w:p>
    <w:p w14:paraId="59334197" w14:textId="38A3FCEC" w:rsid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dinosauro di ogni giocatore deve essere visibile a schermo</w:t>
      </w:r>
    </w:p>
    <w:p w14:paraId="062ABA23" w14:textId="236290AC" w:rsidR="00085F1C" w:rsidRP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Ogni giocatore deve avere la possibilità di inserire il proprio nome nel gioco e personalizzare il proprio dinosauro.</w:t>
      </w:r>
    </w:p>
    <w:p w14:paraId="6E43A6E7" w14:textId="69B57A4D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controlli di input possono essere</w:t>
      </w:r>
      <w:r w:rsidR="00B84D82">
        <w:rPr>
          <w:rFonts w:asciiTheme="minorHAnsi" w:hAnsiTheme="minorHAnsi" w:cstheme="minorHAnsi"/>
          <w:lang w:val="it-IT"/>
        </w:rPr>
        <w:t xml:space="preserve"> molteplici</w:t>
      </w:r>
      <w:r>
        <w:rPr>
          <w:rFonts w:asciiTheme="minorHAnsi" w:hAnsiTheme="minorHAnsi" w:cstheme="minorHAnsi"/>
          <w:lang w:val="it-IT"/>
        </w:rPr>
        <w:t xml:space="preserve">: tastiera, mouse, </w:t>
      </w:r>
      <w:r w:rsidR="00B84D82">
        <w:rPr>
          <w:rFonts w:asciiTheme="minorHAnsi" w:hAnsiTheme="minorHAnsi" w:cstheme="minorHAnsi"/>
          <w:lang w:val="it-IT"/>
        </w:rPr>
        <w:t>touch, altro</w:t>
      </w:r>
    </w:p>
    <w:p w14:paraId="5234FBC0" w14:textId="25272630" w:rsidR="0066638F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Sono richiesti due livelli di sfondo </w:t>
      </w:r>
      <w:r w:rsidR="0066638F">
        <w:rPr>
          <w:rFonts w:asciiTheme="minorHAnsi" w:hAnsiTheme="minorHAnsi" w:cstheme="minorHAnsi"/>
          <w:lang w:val="it-IT"/>
        </w:rPr>
        <w:t>in parallasse</w:t>
      </w:r>
    </w:p>
    <w:p w14:paraId="57136931" w14:textId="20B4B9B9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generazione del terreno deve essere infinita</w:t>
      </w:r>
    </w:p>
    <w:p w14:paraId="6D8B8D1C" w14:textId="52998D7E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</w:t>
      </w:r>
      <w:r w:rsidR="00085F1C">
        <w:rPr>
          <w:rFonts w:asciiTheme="minorHAnsi" w:hAnsiTheme="minorHAnsi" w:cstheme="minorHAnsi"/>
          <w:lang w:val="it-IT"/>
        </w:rPr>
        <w:t xml:space="preserve">deve </w:t>
      </w:r>
      <w:r>
        <w:rPr>
          <w:rFonts w:asciiTheme="minorHAnsi" w:hAnsiTheme="minorHAnsi" w:cstheme="minorHAnsi"/>
          <w:lang w:val="it-IT"/>
        </w:rPr>
        <w:t>essere standalone</w:t>
      </w:r>
      <w:r w:rsidR="00085F1C">
        <w:rPr>
          <w:rFonts w:asciiTheme="minorHAnsi" w:hAnsiTheme="minorHAnsi" w:cstheme="minorHAnsi"/>
          <w:lang w:val="it-IT"/>
        </w:rPr>
        <w:t>, non eseguito all’interno di un browser</w:t>
      </w:r>
    </w:p>
    <w:p w14:paraId="67D60C10" w14:textId="11388EFE" w:rsidR="00085F1C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deve mantenere una </w:t>
      </w:r>
      <w:proofErr w:type="spellStart"/>
      <w:r>
        <w:rPr>
          <w:rFonts w:asciiTheme="minorHAnsi" w:hAnsiTheme="minorHAnsi" w:cstheme="minorHAnsi"/>
          <w:lang w:val="it-IT"/>
        </w:rPr>
        <w:t>highscore</w:t>
      </w:r>
      <w:proofErr w:type="spellEnd"/>
      <w:r>
        <w:rPr>
          <w:rFonts w:asciiTheme="minorHAnsi" w:hAnsiTheme="minorHAnsi" w:cstheme="minorHAnsi"/>
          <w:lang w:val="it-IT"/>
        </w:rPr>
        <w:t xml:space="preserve"> con gli ultimi 20 migliori risultati, e la possibilità di resettare tutti i valori.</w:t>
      </w:r>
    </w:p>
    <w:p w14:paraId="07A0AAFE" w14:textId="22A943C4" w:rsidR="00085F1C" w:rsidRPr="00742345" w:rsidRDefault="00085F1C" w:rsidP="00085F1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ci sono limiti sul linguaggio di programmazione usato</w:t>
      </w:r>
    </w:p>
    <w:bookmarkEnd w:id="4"/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265B" w14:textId="77777777" w:rsidR="000F659A" w:rsidRDefault="000F659A" w:rsidP="004B5859">
      <w:pPr>
        <w:spacing w:after="0" w:line="240" w:lineRule="auto"/>
      </w:pPr>
      <w:r>
        <w:separator/>
      </w:r>
    </w:p>
  </w:endnote>
  <w:endnote w:type="continuationSeparator" w:id="0">
    <w:p w14:paraId="6F87E8C8" w14:textId="77777777" w:rsidR="000F659A" w:rsidRDefault="000F659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69239EC2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1B0704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1B0704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28ADB" w14:textId="77777777" w:rsidR="000F659A" w:rsidRDefault="000F659A" w:rsidP="004B5859">
      <w:pPr>
        <w:spacing w:after="0" w:line="240" w:lineRule="auto"/>
      </w:pPr>
      <w:r>
        <w:separator/>
      </w:r>
    </w:p>
  </w:footnote>
  <w:footnote w:type="continuationSeparator" w:id="0">
    <w:p w14:paraId="787D006A" w14:textId="77777777" w:rsidR="000F659A" w:rsidRDefault="000F659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20B06"/>
    <w:multiLevelType w:val="hybridMultilevel"/>
    <w:tmpl w:val="983A5EF0"/>
    <w:lvl w:ilvl="0" w:tplc="D7A201E8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85F1C"/>
    <w:rsid w:val="000E200C"/>
    <w:rsid w:val="000F1AC5"/>
    <w:rsid w:val="000F5290"/>
    <w:rsid w:val="000F659A"/>
    <w:rsid w:val="0010673B"/>
    <w:rsid w:val="001077A9"/>
    <w:rsid w:val="00123706"/>
    <w:rsid w:val="00172D49"/>
    <w:rsid w:val="001B0704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D62CD"/>
    <w:rsid w:val="004002EC"/>
    <w:rsid w:val="00400DB0"/>
    <w:rsid w:val="00467548"/>
    <w:rsid w:val="004A6C02"/>
    <w:rsid w:val="004B574C"/>
    <w:rsid w:val="004B5859"/>
    <w:rsid w:val="004C10E2"/>
    <w:rsid w:val="004E11AE"/>
    <w:rsid w:val="00512570"/>
    <w:rsid w:val="00513E0A"/>
    <w:rsid w:val="00533E02"/>
    <w:rsid w:val="00566389"/>
    <w:rsid w:val="005731F1"/>
    <w:rsid w:val="005878B6"/>
    <w:rsid w:val="005A65F2"/>
    <w:rsid w:val="005D072F"/>
    <w:rsid w:val="005D1D9B"/>
    <w:rsid w:val="005E3264"/>
    <w:rsid w:val="00651C26"/>
    <w:rsid w:val="0066638F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84D82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C10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5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FE34-A25B-4774-9454-FB90E191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397DA8B2.dotm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2020-09-03T13:44:00Z</dcterms:modified>
</cp:coreProperties>
</file>